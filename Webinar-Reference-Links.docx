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5F4A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EB2DB" wp14:editId="28106AA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0F002D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8D5A8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D95713" wp14:editId="64EE40C7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6B2CB" w14:textId="65517550" w:rsidR="00D077E9" w:rsidRPr="00D86945" w:rsidRDefault="00CC60D6" w:rsidP="00D077E9">
                                  <w:pPr>
                                    <w:pStyle w:val="Title"/>
                                  </w:pPr>
                                  <w:r>
                                    <w:t>HERE@CODE</w:t>
                                  </w:r>
                                </w:p>
                                <w:p w14:paraId="21F5FFB2" w14:textId="7403952D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 w:rsidR="00CC60D6"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D957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5EB6B2CB" w14:textId="65517550" w:rsidR="00D077E9" w:rsidRPr="00D86945" w:rsidRDefault="00CC60D6" w:rsidP="00D077E9">
                            <w:pPr>
                              <w:pStyle w:val="Title"/>
                            </w:pPr>
                            <w:r>
                              <w:t>HERE@CODE</w:t>
                            </w:r>
                          </w:p>
                          <w:p w14:paraId="21F5FFB2" w14:textId="7403952D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 w:rsidR="00CC60D6"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64D62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37FA12" wp14:editId="35814DF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A6FDA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7D77D55" w14:textId="1F17E97B" w:rsidR="00453564" w:rsidRDefault="00453564" w:rsidP="00D077E9"/>
        </w:tc>
      </w:tr>
      <w:tr w:rsidR="00D077E9" w14:paraId="1BE48BC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AAC215" w14:textId="0A794824" w:rsidR="00D077E9" w:rsidRDefault="00453564" w:rsidP="004535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53DD7" wp14:editId="68844708">
                  <wp:extent cx="3154682" cy="12001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959" cy="1216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0C2BF3D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9DDDBA65CA14532B1A83EE22A364ED1"/>
              </w:placeholder>
              <w15:appearance w15:val="hidden"/>
            </w:sdtPr>
            <w:sdtEndPr/>
            <w:sdtContent>
              <w:p w14:paraId="29D222C9" w14:textId="251E7E92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83B10">
                  <w:rPr>
                    <w:rStyle w:val="SubtitleChar"/>
                    <w:b w:val="0"/>
                    <w:noProof/>
                  </w:rPr>
                  <w:t>June 29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D8D514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98FD3C" wp14:editId="5437ADF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36712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74365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25457F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8C00583" w14:textId="7178BC5F" w:rsidR="00D077E9" w:rsidRDefault="00C52F52" w:rsidP="00D077E9">
            <w:sdt>
              <w:sdtPr>
                <w:id w:val="-1740469667"/>
                <w:placeholder>
                  <w:docPart w:val="BD2C0DBA6F294AF6958A8C6D2A818A6D"/>
                </w:placeholder>
                <w15:appearance w15:val="hidden"/>
              </w:sdtPr>
              <w:sdtEndPr/>
              <w:sdtContent>
                <w:r w:rsidR="00B24D7B">
                  <w:t>HERE TECHNOLOGIES</w:t>
                </w:r>
              </w:sdtContent>
            </w:sdt>
          </w:p>
          <w:p w14:paraId="49A03773" w14:textId="6B0AA794" w:rsidR="00D077E9" w:rsidRDefault="00B24D7B" w:rsidP="00D077E9">
            <w:r>
              <w:t>EVENT: VIRTUAL WEBINAR</w:t>
            </w:r>
          </w:p>
          <w:p w14:paraId="227C0DD9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894C602" w14:textId="77777777" w:rsidR="00B24D7B" w:rsidRDefault="00B24D7B">
      <w:pPr>
        <w:spacing w:after="200"/>
        <w:rPr>
          <w:noProof/>
        </w:rPr>
      </w:pPr>
    </w:p>
    <w:p w14:paraId="727ECE55" w14:textId="77777777" w:rsidR="00B24D7B" w:rsidRDefault="00B24D7B">
      <w:pPr>
        <w:spacing w:after="200"/>
        <w:rPr>
          <w:noProof/>
        </w:rPr>
      </w:pPr>
    </w:p>
    <w:p w14:paraId="79994FC2" w14:textId="77777777" w:rsidR="00B24D7B" w:rsidRDefault="00B24D7B">
      <w:pPr>
        <w:spacing w:after="200"/>
        <w:rPr>
          <w:noProof/>
        </w:rPr>
      </w:pPr>
    </w:p>
    <w:p w14:paraId="4EDF37C9" w14:textId="77777777" w:rsidR="00B24D7B" w:rsidRDefault="00B24D7B">
      <w:pPr>
        <w:spacing w:after="200"/>
        <w:rPr>
          <w:noProof/>
        </w:rPr>
      </w:pPr>
    </w:p>
    <w:p w14:paraId="1EB316DC" w14:textId="77777777" w:rsidR="00B24D7B" w:rsidRDefault="00B24D7B">
      <w:pPr>
        <w:spacing w:after="200"/>
        <w:rPr>
          <w:noProof/>
        </w:rPr>
      </w:pPr>
    </w:p>
    <w:p w14:paraId="01733740" w14:textId="77777777" w:rsidR="00B24D7B" w:rsidRDefault="00B24D7B">
      <w:pPr>
        <w:spacing w:after="200"/>
        <w:rPr>
          <w:noProof/>
        </w:rPr>
      </w:pPr>
    </w:p>
    <w:p w14:paraId="7F684A0E" w14:textId="77777777" w:rsidR="00B24D7B" w:rsidRDefault="00B24D7B">
      <w:pPr>
        <w:spacing w:after="200"/>
        <w:rPr>
          <w:noProof/>
        </w:rPr>
      </w:pPr>
    </w:p>
    <w:p w14:paraId="6BF34A70" w14:textId="77777777" w:rsidR="00B24D7B" w:rsidRDefault="00B24D7B">
      <w:pPr>
        <w:spacing w:after="200"/>
        <w:rPr>
          <w:noProof/>
        </w:rPr>
      </w:pPr>
    </w:p>
    <w:p w14:paraId="71D1529E" w14:textId="77777777" w:rsidR="00B24D7B" w:rsidRDefault="00B24D7B">
      <w:pPr>
        <w:spacing w:after="200"/>
        <w:rPr>
          <w:noProof/>
        </w:rPr>
      </w:pPr>
    </w:p>
    <w:p w14:paraId="79E65048" w14:textId="77777777" w:rsidR="00B24D7B" w:rsidRDefault="00B24D7B">
      <w:pPr>
        <w:spacing w:after="200"/>
        <w:rPr>
          <w:noProof/>
        </w:rPr>
      </w:pPr>
    </w:p>
    <w:p w14:paraId="67E80107" w14:textId="77777777" w:rsidR="00B24D7B" w:rsidRDefault="00B24D7B">
      <w:pPr>
        <w:spacing w:after="200"/>
        <w:rPr>
          <w:noProof/>
        </w:rPr>
      </w:pPr>
    </w:p>
    <w:p w14:paraId="20B84428" w14:textId="77777777" w:rsidR="00B24D7B" w:rsidRDefault="00B24D7B">
      <w:pPr>
        <w:spacing w:after="200"/>
        <w:rPr>
          <w:noProof/>
        </w:rPr>
      </w:pPr>
    </w:p>
    <w:p w14:paraId="32275E3B" w14:textId="77777777" w:rsidR="00B24D7B" w:rsidRDefault="00B24D7B">
      <w:pPr>
        <w:spacing w:after="200"/>
        <w:rPr>
          <w:noProof/>
        </w:rPr>
      </w:pPr>
    </w:p>
    <w:p w14:paraId="3B79A207" w14:textId="77777777" w:rsidR="00B24D7B" w:rsidRDefault="00B24D7B">
      <w:pPr>
        <w:spacing w:after="200"/>
        <w:rPr>
          <w:noProof/>
        </w:rPr>
      </w:pPr>
    </w:p>
    <w:p w14:paraId="5B9A2A74" w14:textId="77777777" w:rsidR="00B24D7B" w:rsidRDefault="00B24D7B">
      <w:pPr>
        <w:spacing w:after="200"/>
        <w:rPr>
          <w:noProof/>
        </w:rPr>
      </w:pPr>
    </w:p>
    <w:p w14:paraId="08864F1F" w14:textId="77777777" w:rsidR="00B24D7B" w:rsidRDefault="00B24D7B">
      <w:pPr>
        <w:spacing w:after="200"/>
        <w:rPr>
          <w:noProof/>
        </w:rPr>
      </w:pPr>
    </w:p>
    <w:p w14:paraId="0D36F0FA" w14:textId="79ED1463" w:rsidR="00D077E9" w:rsidRDefault="00B24D7B" w:rsidP="00B24D7B">
      <w:pPr>
        <w:spacing w:after="200"/>
        <w:ind w:left="2880" w:firstLine="720"/>
      </w:pPr>
      <w:r>
        <w:rPr>
          <w:noProof/>
        </w:rPr>
        <w:t xml:space="preserve">      </w: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E2544C" wp14:editId="1734211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3990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C3EC34" wp14:editId="734961B3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5663C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71464CFF" w14:textId="3104C833" w:rsidR="00265DCB" w:rsidRDefault="00453564" w:rsidP="00D077E9">
      <w:pPr>
        <w:pStyle w:val="Heading1"/>
      </w:pPr>
      <w:r>
        <w:lastRenderedPageBreak/>
        <w:t>Reference URL’s</w:t>
      </w:r>
    </w:p>
    <w:p w14:paraId="38A3F614" w14:textId="3E9769F2" w:rsidR="00265DCB" w:rsidRPr="00265DCB" w:rsidRDefault="00265DCB" w:rsidP="00DF027C">
      <w:pPr>
        <w:rPr>
          <w:b w:val="0"/>
          <w:bCs/>
          <w:color w:val="3592CF" w:themeColor="hyperlink"/>
          <w:u w:val="single"/>
        </w:rPr>
      </w:pPr>
      <w:r>
        <w:t xml:space="preserve">Registration Link: - </w:t>
      </w:r>
      <w:hyperlink r:id="rId8" w:history="1">
        <w:r w:rsidRPr="001B73D0">
          <w:rPr>
            <w:rStyle w:val="Hyperlink"/>
            <w:b w:val="0"/>
            <w:bCs/>
          </w:rPr>
          <w:t>https://qrgo.page.link/NoxVW</w:t>
        </w:r>
      </w:hyperlink>
    </w:p>
    <w:p w14:paraId="672403B2" w14:textId="1F812638" w:rsidR="0087605E" w:rsidRDefault="00891081" w:rsidP="00DF027C">
      <w:r>
        <w:t xml:space="preserve">HERE Developer Portal: - </w:t>
      </w:r>
      <w:hyperlink r:id="rId9" w:history="1">
        <w:r w:rsidRPr="00891081">
          <w:rPr>
            <w:rStyle w:val="Hyperlink"/>
            <w:b w:val="0"/>
            <w:bCs/>
          </w:rPr>
          <w:t>https://developer.here.com/</w:t>
        </w:r>
      </w:hyperlink>
    </w:p>
    <w:p w14:paraId="35DFA17C" w14:textId="5CC3E4A2" w:rsidR="00453564" w:rsidRDefault="00C42BE8" w:rsidP="00DF027C">
      <w:pPr>
        <w:rPr>
          <w:b w:val="0"/>
          <w:bCs/>
        </w:rPr>
      </w:pPr>
      <w:r>
        <w:t xml:space="preserve">GitHub: - </w:t>
      </w:r>
      <w:hyperlink r:id="rId10" w:history="1">
        <w:r w:rsidRPr="007D77B5">
          <w:rPr>
            <w:rStyle w:val="Hyperlink"/>
            <w:b w:val="0"/>
            <w:bCs/>
          </w:rPr>
          <w:t>https://github.com/heremaps</w:t>
        </w:r>
      </w:hyperlink>
    </w:p>
    <w:p w14:paraId="6226F643" w14:textId="22E8E825" w:rsidR="00C42BE8" w:rsidRDefault="00AA4870" w:rsidP="00DF027C">
      <w:pPr>
        <w:rPr>
          <w:b w:val="0"/>
          <w:bCs/>
        </w:rPr>
      </w:pPr>
      <w:r w:rsidRPr="00AA4870">
        <w:t>Twitch: -</w:t>
      </w:r>
      <w:r w:rsidR="00C42BE8">
        <w:rPr>
          <w:b w:val="0"/>
          <w:bCs/>
        </w:rPr>
        <w:t xml:space="preserve"> </w:t>
      </w:r>
      <w:hyperlink r:id="rId11" w:history="1">
        <w:r w:rsidRPr="007D77B5">
          <w:rPr>
            <w:rStyle w:val="Hyperlink"/>
            <w:b w:val="0"/>
            <w:bCs/>
          </w:rPr>
          <w:t>https://m.twitch.tv/heredev/profile</w:t>
        </w:r>
      </w:hyperlink>
    </w:p>
    <w:p w14:paraId="5C1E8CE9" w14:textId="71121049" w:rsidR="00AA4870" w:rsidRDefault="005A5FDB" w:rsidP="00DF027C">
      <w:pPr>
        <w:rPr>
          <w:b w:val="0"/>
          <w:bCs/>
        </w:rPr>
      </w:pPr>
      <w:r w:rsidRPr="005A5FDB">
        <w:t>YouTube: -</w:t>
      </w:r>
      <w:r>
        <w:rPr>
          <w:b w:val="0"/>
          <w:bCs/>
        </w:rPr>
        <w:t xml:space="preserve"> </w:t>
      </w:r>
      <w:hyperlink r:id="rId12" w:history="1">
        <w:r w:rsidRPr="007D77B5">
          <w:rPr>
            <w:rStyle w:val="Hyperlink"/>
            <w:b w:val="0"/>
            <w:bCs/>
          </w:rPr>
          <w:t>https://www.youtube.com/user/heremaps</w:t>
        </w:r>
      </w:hyperlink>
    </w:p>
    <w:p w14:paraId="4FA6F525" w14:textId="58CE8343" w:rsidR="005A5FDB" w:rsidRDefault="00BA18D4" w:rsidP="00DF027C">
      <w:pPr>
        <w:rPr>
          <w:b w:val="0"/>
          <w:bCs/>
        </w:rPr>
      </w:pPr>
      <w:r w:rsidRPr="00BA18D4">
        <w:t>Instagram: -</w:t>
      </w:r>
      <w:r>
        <w:rPr>
          <w:b w:val="0"/>
          <w:bCs/>
        </w:rPr>
        <w:t xml:space="preserve"> </w:t>
      </w:r>
      <w:hyperlink r:id="rId13" w:history="1">
        <w:r w:rsidRPr="007D77B5">
          <w:rPr>
            <w:rStyle w:val="Hyperlink"/>
            <w:b w:val="0"/>
            <w:bCs/>
          </w:rPr>
          <w:t>https://www.instagram.com/here/?hl=en</w:t>
        </w:r>
      </w:hyperlink>
    </w:p>
    <w:p w14:paraId="61434E8E" w14:textId="138F235F" w:rsidR="00BA18D4" w:rsidRDefault="00012732" w:rsidP="00DF027C">
      <w:pPr>
        <w:rPr>
          <w:b w:val="0"/>
          <w:bCs/>
        </w:rPr>
      </w:pPr>
      <w:r w:rsidRPr="00012732">
        <w:t>LinkedIn: -</w:t>
      </w:r>
      <w:r>
        <w:rPr>
          <w:b w:val="0"/>
          <w:bCs/>
        </w:rPr>
        <w:t xml:space="preserve"> </w:t>
      </w:r>
      <w:hyperlink r:id="rId14" w:history="1">
        <w:r w:rsidRPr="007D77B5">
          <w:rPr>
            <w:rStyle w:val="Hyperlink"/>
            <w:b w:val="0"/>
            <w:bCs/>
          </w:rPr>
          <w:t>https://www.linkedin.com/company/here</w:t>
        </w:r>
      </w:hyperlink>
    </w:p>
    <w:p w14:paraId="54453E63" w14:textId="59A6D842" w:rsidR="00012732" w:rsidRDefault="000646D0" w:rsidP="00DF027C">
      <w:pPr>
        <w:rPr>
          <w:b w:val="0"/>
          <w:bCs/>
        </w:rPr>
      </w:pPr>
      <w:r w:rsidRPr="000646D0">
        <w:t>Twitter: -</w:t>
      </w:r>
      <w:r>
        <w:rPr>
          <w:b w:val="0"/>
          <w:bCs/>
        </w:rPr>
        <w:t xml:space="preserve"> </w:t>
      </w:r>
      <w:hyperlink r:id="rId15" w:history="1">
        <w:r w:rsidRPr="007D77B5">
          <w:rPr>
            <w:rStyle w:val="Hyperlink"/>
            <w:b w:val="0"/>
            <w:bCs/>
          </w:rPr>
          <w:t>https://twitter.com/here?lang=en</w:t>
        </w:r>
      </w:hyperlink>
    </w:p>
    <w:p w14:paraId="07234239" w14:textId="64CB4B67" w:rsidR="000646D0" w:rsidRDefault="000646D0" w:rsidP="00DF027C">
      <w:pPr>
        <w:rPr>
          <w:b w:val="0"/>
          <w:bCs/>
        </w:rPr>
      </w:pPr>
      <w:r w:rsidRPr="000646D0">
        <w:t>Facebook: -</w:t>
      </w:r>
      <w:r>
        <w:rPr>
          <w:b w:val="0"/>
          <w:bCs/>
        </w:rPr>
        <w:t xml:space="preserve"> </w:t>
      </w:r>
      <w:hyperlink r:id="rId16" w:history="1">
        <w:r w:rsidRPr="007D77B5">
          <w:rPr>
            <w:rStyle w:val="Hyperlink"/>
            <w:b w:val="0"/>
            <w:bCs/>
          </w:rPr>
          <w:t>https://www.facebook.com/here/</w:t>
        </w:r>
      </w:hyperlink>
    </w:p>
    <w:p w14:paraId="6618943E" w14:textId="4CFC7512" w:rsidR="00257A24" w:rsidRDefault="00257A24" w:rsidP="00DF027C">
      <w:pPr>
        <w:rPr>
          <w:b w:val="0"/>
          <w:bCs/>
        </w:rPr>
      </w:pPr>
      <w:r w:rsidRPr="00257A24">
        <w:t>HERE 360 Blog: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hyperlink r:id="rId17" w:history="1">
        <w:r w:rsidRPr="00257A24">
          <w:rPr>
            <w:rStyle w:val="Hyperlink"/>
            <w:b w:val="0"/>
            <w:bCs/>
          </w:rPr>
          <w:t>https://360.here.com</w:t>
        </w:r>
      </w:hyperlink>
    </w:p>
    <w:p w14:paraId="41B269D0" w14:textId="74921B1D" w:rsidR="00257A24" w:rsidRDefault="00257A24" w:rsidP="00DF027C">
      <w:pPr>
        <w:rPr>
          <w:b w:val="0"/>
          <w:bCs/>
        </w:rPr>
      </w:pPr>
    </w:p>
    <w:p w14:paraId="24271D79" w14:textId="48FE7F4A" w:rsidR="00257A24" w:rsidRDefault="00257A24" w:rsidP="00DF027C">
      <w:pPr>
        <w:rPr>
          <w:b w:val="0"/>
          <w:bCs/>
        </w:rPr>
      </w:pPr>
    </w:p>
    <w:p w14:paraId="66661C7D" w14:textId="3E1082B2" w:rsidR="00D75230" w:rsidRDefault="00D75230" w:rsidP="00DF027C">
      <w:pPr>
        <w:rPr>
          <w:b w:val="0"/>
          <w:bCs/>
        </w:rPr>
      </w:pPr>
      <w:r>
        <w:rPr>
          <w:b w:val="0"/>
          <w:bCs/>
        </w:rPr>
        <w:t xml:space="preserve">GitHub link to access Virtual Webinar Code </w:t>
      </w:r>
      <w:hyperlink r:id="rId18" w:history="1">
        <w:r w:rsidR="00EA1A50" w:rsidRPr="007D77B5">
          <w:rPr>
            <w:rStyle w:val="Hyperlink"/>
            <w:b w:val="0"/>
            <w:bCs/>
          </w:rPr>
          <w:t>https://github.com/raj1310venus/FleetManagement</w:t>
        </w:r>
      </w:hyperlink>
    </w:p>
    <w:p w14:paraId="74435DFC" w14:textId="7A00C5B2" w:rsidR="00257A24" w:rsidRDefault="00257A24" w:rsidP="00DF027C">
      <w:pPr>
        <w:rPr>
          <w:b w:val="0"/>
          <w:bCs/>
        </w:rPr>
      </w:pPr>
    </w:p>
    <w:p w14:paraId="0AAD3A46" w14:textId="32A1459B" w:rsidR="00647418" w:rsidRDefault="00647418" w:rsidP="00DF027C">
      <w:pPr>
        <w:rPr>
          <w:b w:val="0"/>
          <w:bCs/>
        </w:rPr>
      </w:pPr>
    </w:p>
    <w:p w14:paraId="6FF80B4B" w14:textId="19D64119" w:rsidR="00647418" w:rsidRDefault="00647418" w:rsidP="00DF027C">
      <w:pPr>
        <w:rPr>
          <w:b w:val="0"/>
          <w:bCs/>
        </w:rPr>
      </w:pPr>
    </w:p>
    <w:p w14:paraId="4B8C1181" w14:textId="57886F42" w:rsidR="00647418" w:rsidRDefault="00647418" w:rsidP="00DF027C">
      <w:pPr>
        <w:rPr>
          <w:b w:val="0"/>
          <w:bCs/>
        </w:rPr>
      </w:pPr>
    </w:p>
    <w:p w14:paraId="2821184F" w14:textId="7A1B73C0" w:rsidR="00647418" w:rsidRDefault="00647418" w:rsidP="00DF027C">
      <w:pPr>
        <w:rPr>
          <w:b w:val="0"/>
          <w:bCs/>
        </w:rPr>
      </w:pPr>
    </w:p>
    <w:p w14:paraId="0A349652" w14:textId="1E778E26" w:rsidR="00175CD7" w:rsidRDefault="00175CD7" w:rsidP="00DF027C">
      <w:pPr>
        <w:rPr>
          <w:b w:val="0"/>
          <w:bCs/>
        </w:rPr>
      </w:pPr>
    </w:p>
    <w:p w14:paraId="6B9510C8" w14:textId="50B1C5B6" w:rsidR="00175CD7" w:rsidRDefault="00175CD7" w:rsidP="00DF027C">
      <w:pPr>
        <w:rPr>
          <w:b w:val="0"/>
          <w:bCs/>
        </w:rPr>
      </w:pPr>
    </w:p>
    <w:p w14:paraId="4EFAB71A" w14:textId="034F2E13" w:rsidR="00175CD7" w:rsidRDefault="00175CD7" w:rsidP="00DF027C">
      <w:pPr>
        <w:rPr>
          <w:b w:val="0"/>
          <w:bCs/>
        </w:rPr>
      </w:pPr>
    </w:p>
    <w:p w14:paraId="0FA74946" w14:textId="1FB2C904" w:rsidR="00175CD7" w:rsidRDefault="00175CD7" w:rsidP="00DF027C">
      <w:pPr>
        <w:rPr>
          <w:b w:val="0"/>
          <w:bCs/>
        </w:rPr>
      </w:pPr>
    </w:p>
    <w:p w14:paraId="28D66CFB" w14:textId="15823527" w:rsidR="00175CD7" w:rsidRDefault="00175CD7" w:rsidP="00DF027C">
      <w:pPr>
        <w:rPr>
          <w:b w:val="0"/>
          <w:bCs/>
        </w:rPr>
      </w:pPr>
    </w:p>
    <w:p w14:paraId="3F3DD436" w14:textId="4202FA8D" w:rsidR="00DE37F9" w:rsidRDefault="00DE37F9" w:rsidP="00DF027C">
      <w:pPr>
        <w:rPr>
          <w:b w:val="0"/>
          <w:bCs/>
        </w:rPr>
      </w:pPr>
    </w:p>
    <w:p w14:paraId="0752D263" w14:textId="0F5DC74E" w:rsidR="00DE37F9" w:rsidRDefault="00DE37F9" w:rsidP="00DF027C">
      <w:pPr>
        <w:rPr>
          <w:b w:val="0"/>
          <w:bCs/>
        </w:rPr>
      </w:pPr>
    </w:p>
    <w:p w14:paraId="1BB3BCAD" w14:textId="77777777" w:rsidR="00DE37F9" w:rsidRDefault="00DE37F9" w:rsidP="00DF027C">
      <w:pPr>
        <w:rPr>
          <w:b w:val="0"/>
          <w:bCs/>
        </w:rPr>
      </w:pPr>
    </w:p>
    <w:p w14:paraId="6874E945" w14:textId="77777777" w:rsidR="00175CD7" w:rsidRDefault="00175CD7" w:rsidP="00DF027C">
      <w:pPr>
        <w:rPr>
          <w:b w:val="0"/>
          <w:bCs/>
        </w:rPr>
      </w:pPr>
    </w:p>
    <w:p w14:paraId="6DEE29ED" w14:textId="18AE66AB" w:rsidR="00257A24" w:rsidRDefault="00647418" w:rsidP="00DF027C">
      <w:pPr>
        <w:rPr>
          <w:b w:val="0"/>
          <w:bCs/>
        </w:rPr>
      </w:pPr>
      <w:r>
        <w:rPr>
          <w:b w:val="0"/>
          <w:bCs/>
        </w:rPr>
        <w:t>Ongoing Coding Event @ HERE Technologies: - 100 days of Code with HERE</w:t>
      </w:r>
    </w:p>
    <w:p w14:paraId="1FA24D6D" w14:textId="77777777" w:rsidR="00ED469E" w:rsidRDefault="00647418" w:rsidP="00DF027C">
      <w:pPr>
        <w:rPr>
          <w:b w:val="0"/>
          <w:bCs/>
        </w:rPr>
      </w:pPr>
      <w:r>
        <w:rPr>
          <w:b w:val="0"/>
          <w:bCs/>
        </w:rPr>
        <w:t>Ref link</w:t>
      </w:r>
      <w:r w:rsidR="00ED469E">
        <w:rPr>
          <w:b w:val="0"/>
          <w:bCs/>
        </w:rPr>
        <w:t>s</w:t>
      </w:r>
    </w:p>
    <w:p w14:paraId="75A56B09" w14:textId="3080FEC7" w:rsidR="00647418" w:rsidRDefault="00647418" w:rsidP="00DF027C">
      <w:pPr>
        <w:rPr>
          <w:b w:val="0"/>
          <w:bCs/>
        </w:rPr>
      </w:pPr>
      <w:r w:rsidRPr="007F6693">
        <w:rPr>
          <w:b w:val="0"/>
          <w:bCs/>
        </w:rPr>
        <w:t xml:space="preserve"> </w:t>
      </w:r>
      <w:hyperlink r:id="rId19" w:history="1">
        <w:r w:rsidRPr="007F6693">
          <w:rPr>
            <w:rStyle w:val="Hyperlink"/>
            <w:b w:val="0"/>
            <w:bCs/>
          </w:rPr>
          <w:t>https://www.youtube.com/watch?v=dvSHOLI4QQc</w:t>
        </w:r>
      </w:hyperlink>
    </w:p>
    <w:p w14:paraId="5FBAEA43" w14:textId="1E909B45" w:rsidR="00ED469E" w:rsidRPr="00ED469E" w:rsidRDefault="00C52F52" w:rsidP="00DF027C">
      <w:pPr>
        <w:rPr>
          <w:b w:val="0"/>
          <w:bCs/>
        </w:rPr>
      </w:pPr>
      <w:hyperlink r:id="rId20" w:history="1">
        <w:r w:rsidR="00ED469E" w:rsidRPr="00ED469E">
          <w:rPr>
            <w:rStyle w:val="Hyperlink"/>
            <w:b w:val="0"/>
            <w:bCs/>
          </w:rPr>
          <w:t>https://developer.here.com/blog/solutions-day-0-5-100daysofcode</w:t>
        </w:r>
      </w:hyperlink>
    </w:p>
    <w:p w14:paraId="3B994201" w14:textId="77777777" w:rsidR="007F6693" w:rsidRDefault="007F6693" w:rsidP="00DF027C">
      <w:pPr>
        <w:rPr>
          <w:b w:val="0"/>
          <w:bCs/>
        </w:rPr>
      </w:pPr>
    </w:p>
    <w:p w14:paraId="2FA47BCB" w14:textId="77777777" w:rsidR="00647418" w:rsidRDefault="00647418" w:rsidP="00DF027C">
      <w:pPr>
        <w:rPr>
          <w:b w:val="0"/>
          <w:bCs/>
        </w:rPr>
      </w:pPr>
    </w:p>
    <w:p w14:paraId="1AE357DE" w14:textId="1EAE9AD8" w:rsidR="00647418" w:rsidRDefault="00647418" w:rsidP="00DF027C">
      <w:pPr>
        <w:rPr>
          <w:b w:val="0"/>
          <w:bCs/>
        </w:rPr>
      </w:pPr>
    </w:p>
    <w:p w14:paraId="0881588E" w14:textId="77777777" w:rsidR="00C42BE8" w:rsidRPr="00C42BE8" w:rsidRDefault="00C42BE8" w:rsidP="00DF027C">
      <w:pPr>
        <w:rPr>
          <w:b w:val="0"/>
          <w:bCs/>
        </w:rPr>
      </w:pPr>
    </w:p>
    <w:sectPr w:rsidR="00C42BE8" w:rsidRPr="00C42BE8" w:rsidSect="00DF027C">
      <w:headerReference w:type="default" r:id="rId21"/>
      <w:footerReference w:type="default" r:id="rId2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C928" w14:textId="77777777" w:rsidR="00C52F52" w:rsidRDefault="00C52F52">
      <w:r>
        <w:separator/>
      </w:r>
    </w:p>
    <w:p w14:paraId="7ADBC28B" w14:textId="77777777" w:rsidR="00C52F52" w:rsidRDefault="00C52F52"/>
  </w:endnote>
  <w:endnote w:type="continuationSeparator" w:id="0">
    <w:p w14:paraId="6D4D6A9B" w14:textId="77777777" w:rsidR="00C52F52" w:rsidRDefault="00C52F52">
      <w:r>
        <w:continuationSeparator/>
      </w:r>
    </w:p>
    <w:p w14:paraId="4DFF9DDD" w14:textId="77777777" w:rsidR="00C52F52" w:rsidRDefault="00C52F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3580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A4BAA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CE74A" w14:textId="77777777" w:rsidR="00C52F52" w:rsidRDefault="00C52F52">
      <w:r>
        <w:separator/>
      </w:r>
    </w:p>
    <w:p w14:paraId="7F81CB29" w14:textId="77777777" w:rsidR="00C52F52" w:rsidRDefault="00C52F52"/>
  </w:footnote>
  <w:footnote w:type="continuationSeparator" w:id="0">
    <w:p w14:paraId="2B3F3C5E" w14:textId="77777777" w:rsidR="00C52F52" w:rsidRDefault="00C52F52">
      <w:r>
        <w:continuationSeparator/>
      </w:r>
    </w:p>
    <w:p w14:paraId="33FBB146" w14:textId="77777777" w:rsidR="00C52F52" w:rsidRDefault="00C52F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D9AFCC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C5522" w14:textId="77777777" w:rsidR="00D077E9" w:rsidRDefault="00D077E9">
          <w:pPr>
            <w:pStyle w:val="Header"/>
          </w:pPr>
        </w:p>
      </w:tc>
    </w:tr>
  </w:tbl>
  <w:p w14:paraId="7DE028D8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22"/>
    <w:rsid w:val="00012732"/>
    <w:rsid w:val="0002482E"/>
    <w:rsid w:val="00050324"/>
    <w:rsid w:val="000646D0"/>
    <w:rsid w:val="000A0150"/>
    <w:rsid w:val="000E63C9"/>
    <w:rsid w:val="00130E9D"/>
    <w:rsid w:val="00150A6D"/>
    <w:rsid w:val="00175CD7"/>
    <w:rsid w:val="00185B35"/>
    <w:rsid w:val="001F2BC8"/>
    <w:rsid w:val="001F5F6B"/>
    <w:rsid w:val="00243EBC"/>
    <w:rsid w:val="00246A35"/>
    <w:rsid w:val="00257A24"/>
    <w:rsid w:val="00265DCB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53564"/>
    <w:rsid w:val="004B21A5"/>
    <w:rsid w:val="005037F0"/>
    <w:rsid w:val="00516A86"/>
    <w:rsid w:val="005275F6"/>
    <w:rsid w:val="00572102"/>
    <w:rsid w:val="005A5FDB"/>
    <w:rsid w:val="005D50BF"/>
    <w:rsid w:val="005F1BB0"/>
    <w:rsid w:val="00647418"/>
    <w:rsid w:val="00656C4D"/>
    <w:rsid w:val="006E5716"/>
    <w:rsid w:val="007302B3"/>
    <w:rsid w:val="00730733"/>
    <w:rsid w:val="00730E3A"/>
    <w:rsid w:val="00736AAF"/>
    <w:rsid w:val="00765B2A"/>
    <w:rsid w:val="00783A34"/>
    <w:rsid w:val="00783B10"/>
    <w:rsid w:val="007C6B52"/>
    <w:rsid w:val="007D16C5"/>
    <w:rsid w:val="007F6693"/>
    <w:rsid w:val="00862FE4"/>
    <w:rsid w:val="0086389A"/>
    <w:rsid w:val="0087605E"/>
    <w:rsid w:val="00891081"/>
    <w:rsid w:val="008B1FEE"/>
    <w:rsid w:val="008D0622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A4870"/>
    <w:rsid w:val="00AC29F3"/>
    <w:rsid w:val="00B231E5"/>
    <w:rsid w:val="00B24D7B"/>
    <w:rsid w:val="00BA18D4"/>
    <w:rsid w:val="00C02B87"/>
    <w:rsid w:val="00C4086D"/>
    <w:rsid w:val="00C42BE8"/>
    <w:rsid w:val="00C52F52"/>
    <w:rsid w:val="00CA1896"/>
    <w:rsid w:val="00CB5B28"/>
    <w:rsid w:val="00CC60D6"/>
    <w:rsid w:val="00CF5371"/>
    <w:rsid w:val="00D0323A"/>
    <w:rsid w:val="00D0559F"/>
    <w:rsid w:val="00D077E9"/>
    <w:rsid w:val="00D42CB7"/>
    <w:rsid w:val="00D5413D"/>
    <w:rsid w:val="00D570A9"/>
    <w:rsid w:val="00D70D02"/>
    <w:rsid w:val="00D75230"/>
    <w:rsid w:val="00D770C7"/>
    <w:rsid w:val="00D86945"/>
    <w:rsid w:val="00D90290"/>
    <w:rsid w:val="00DD152F"/>
    <w:rsid w:val="00DE213F"/>
    <w:rsid w:val="00DE37F9"/>
    <w:rsid w:val="00DF027C"/>
    <w:rsid w:val="00E00A32"/>
    <w:rsid w:val="00E22ACD"/>
    <w:rsid w:val="00E620B0"/>
    <w:rsid w:val="00E81B40"/>
    <w:rsid w:val="00EA1A50"/>
    <w:rsid w:val="00ED469E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CAF1B"/>
  <w15:docId w15:val="{3E5EAA19-5E54-4465-B147-7D5E0F99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C42BE8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BE8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5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rgo.page.link/NoxVW" TargetMode="External"/><Relationship Id="rId13" Type="http://schemas.openxmlformats.org/officeDocument/2006/relationships/hyperlink" Target="https://www.instagram.com/here/?hl=en" TargetMode="External"/><Relationship Id="rId18" Type="http://schemas.openxmlformats.org/officeDocument/2006/relationships/hyperlink" Target="https://github.com/raj1310venus/FleetManagement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heremaps" TargetMode="External"/><Relationship Id="rId17" Type="http://schemas.openxmlformats.org/officeDocument/2006/relationships/hyperlink" Target="https://360.her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here/" TargetMode="External"/><Relationship Id="rId20" Type="http://schemas.openxmlformats.org/officeDocument/2006/relationships/hyperlink" Target="https://developer.here.com/blog/solutions-day-0-5-100daysofco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m.twitch.tv/heredev/profile" TargetMode="External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hyperlink" Target="https://twitter.com/here?lang=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eremaps" TargetMode="External"/><Relationship Id="rId19" Type="http://schemas.openxmlformats.org/officeDocument/2006/relationships/hyperlink" Target="https://www.youtube.com/watch?v=dvSHOLI4QQ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here.com/" TargetMode="External"/><Relationship Id="rId14" Type="http://schemas.openxmlformats.org/officeDocument/2006/relationships/hyperlink" Target="https://www.linkedin.com/company/here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hakur\AppData\Local\Microsoft\Office\16.0\DTS\en-US%7b836B4B3B-F154-44C3-AE37-CF86D0D479F4%7d\%7b61D04459-D872-4467-87A2-3CD531E9FAA2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DDDBA65CA14532B1A83EE22A36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4B0A-100D-41E4-B8CE-85BA1609C312}"/>
      </w:docPartPr>
      <w:docPartBody>
        <w:p w:rsidR="00280E80" w:rsidRDefault="00290CC6">
          <w:pPr>
            <w:pStyle w:val="D9DDDBA65CA14532B1A83EE22A364ED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28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D2C0DBA6F294AF6958A8C6D2A81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58973-9058-4F4C-BF8C-D4C68ED46043}"/>
      </w:docPartPr>
      <w:docPartBody>
        <w:p w:rsidR="00280E80" w:rsidRDefault="00290CC6">
          <w:pPr>
            <w:pStyle w:val="BD2C0DBA6F294AF6958A8C6D2A818A6D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C6"/>
    <w:rsid w:val="000F430B"/>
    <w:rsid w:val="00280E80"/>
    <w:rsid w:val="0029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D9DDDBA65CA14532B1A83EE22A364ED1">
    <w:name w:val="D9DDDBA65CA14532B1A83EE22A364ED1"/>
  </w:style>
  <w:style w:type="paragraph" w:customStyle="1" w:styleId="BD2C0DBA6F294AF6958A8C6D2A818A6D">
    <w:name w:val="BD2C0DBA6F294AF6958A8C6D2A818A6D"/>
  </w:style>
  <w:style w:type="paragraph" w:customStyle="1" w:styleId="FD27AE31639745B39F2F2A11B016C3C8">
    <w:name w:val="FD27AE31639745B39F2F2A11B016C3C8"/>
  </w:style>
  <w:style w:type="paragraph" w:customStyle="1" w:styleId="C367FEDD6D24452A86BC36DCCDE5A729">
    <w:name w:val="C367FEDD6D24452A86BC36DCCDE5A729"/>
  </w:style>
  <w:style w:type="paragraph" w:customStyle="1" w:styleId="4B79EEAFA7AB479AA3518AD792BFE12C">
    <w:name w:val="4B79EEAFA7AB479AA3518AD792BFE12C"/>
  </w:style>
  <w:style w:type="paragraph" w:customStyle="1" w:styleId="8AD9FE37B10E4E5F89F50C5CB9055072">
    <w:name w:val="8AD9FE37B10E4E5F89F50C5CB9055072"/>
  </w:style>
  <w:style w:type="paragraph" w:customStyle="1" w:styleId="EE39822108B94B9CA18C3CD25DFDF4E3">
    <w:name w:val="EE39822108B94B9CA18C3CD25DFDF4E3"/>
  </w:style>
  <w:style w:type="paragraph" w:customStyle="1" w:styleId="0AEE2DFE57D5486CAAFC5C00976A33DD">
    <w:name w:val="0AEE2DFE57D5486CAAFC5C00976A3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{61D04459-D872-4467-87A2-3CD531E9FAA2}tf16392850</Template>
  <TotalTime>29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Thakur, Rajkumar</dc:creator>
  <cp:keywords/>
  <cp:lastModifiedBy>Thakur, Rajkumar</cp:lastModifiedBy>
  <cp:revision>49</cp:revision>
  <cp:lastPrinted>2006-08-01T17:47:00Z</cp:lastPrinted>
  <dcterms:created xsi:type="dcterms:W3CDTF">2020-06-28T12:32:00Z</dcterms:created>
  <dcterms:modified xsi:type="dcterms:W3CDTF">2020-06-28T18:39:00Z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